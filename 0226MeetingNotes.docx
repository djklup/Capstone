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01" w:rsidRPr="00AA4574" w:rsidRDefault="00377401" w:rsidP="00377401">
      <w:pPr>
        <w:jc w:val="center"/>
        <w:rPr>
          <w:rFonts w:ascii="Georgia" w:hAnsi="Georgia"/>
          <w:sz w:val="36"/>
          <w:szCs w:val="36"/>
        </w:rPr>
      </w:pPr>
      <w:r w:rsidRPr="00AA4574">
        <w:rPr>
          <w:rFonts w:ascii="Georgia" w:hAnsi="Georgia"/>
          <w:sz w:val="36"/>
          <w:szCs w:val="36"/>
        </w:rPr>
        <w:t>Capstone Meeting Minute</w:t>
      </w:r>
    </w:p>
    <w:p w:rsidR="00377401" w:rsidRDefault="00377401" w:rsidP="00377401">
      <w:pPr>
        <w:jc w:val="center"/>
      </w:pPr>
      <w:r w:rsidRPr="00CF625B">
        <w:rPr>
          <w:b/>
        </w:rPr>
        <w:t>Date</w:t>
      </w:r>
      <w:r w:rsidR="008E6D5B">
        <w:t>: 2/</w:t>
      </w:r>
      <w:r w:rsidR="00E16C2D">
        <w:t>26</w:t>
      </w:r>
      <w:r>
        <w:t>/2014</w:t>
      </w:r>
    </w:p>
    <w:p w:rsidR="00377401" w:rsidRDefault="00377401" w:rsidP="00377401">
      <w:pPr>
        <w:jc w:val="center"/>
      </w:pPr>
      <w:r>
        <w:rPr>
          <w:b/>
        </w:rPr>
        <w:t>Attendees</w:t>
      </w:r>
      <w:r>
        <w:t xml:space="preserve">: Nauvin, Ngan, Han, Chris, </w:t>
      </w:r>
    </w:p>
    <w:p w:rsidR="00377401" w:rsidRDefault="00377401" w:rsidP="00377401">
      <w:pPr>
        <w:jc w:val="center"/>
      </w:pPr>
      <w:r>
        <w:rPr>
          <w:b/>
        </w:rPr>
        <w:t>Place</w:t>
      </w:r>
      <w:r>
        <w:t xml:space="preserve">: ECE </w:t>
      </w:r>
      <w:r w:rsidR="008E6D5B">
        <w:t>Conference Room</w:t>
      </w:r>
    </w:p>
    <w:p w:rsidR="00377401" w:rsidRDefault="00E16C2D" w:rsidP="00E16C2D">
      <w:pPr>
        <w:pStyle w:val="ListParagraph"/>
        <w:numPr>
          <w:ilvl w:val="0"/>
          <w:numId w:val="4"/>
        </w:numPr>
      </w:pPr>
      <w:r>
        <w:t>Discussed database and server, integrating it into the program. We still need to figure out whether the target platform for our product will need Microsoft SQL server installed for the program to function correctly.</w:t>
      </w:r>
    </w:p>
    <w:p w:rsidR="00E16C2D" w:rsidRDefault="00E16C2D" w:rsidP="00E16C2D">
      <w:pPr>
        <w:pStyle w:val="ListParagraph"/>
        <w:numPr>
          <w:ilvl w:val="0"/>
          <w:numId w:val="4"/>
        </w:numPr>
      </w:pPr>
      <w:r>
        <w:t>Need an installer package for our final product – Visual Studio should output this automatically but we may need to make special changes so that it works on every machine.</w:t>
      </w:r>
    </w:p>
    <w:p w:rsidR="00E16C2D" w:rsidRDefault="00E16C2D" w:rsidP="00E16C2D">
      <w:pPr>
        <w:pStyle w:val="ListParagraph"/>
        <w:numPr>
          <w:ilvl w:val="0"/>
          <w:numId w:val="4"/>
        </w:numPr>
      </w:pPr>
      <w:r>
        <w:t xml:space="preserve">Encrypting the database file with Microsoft SQL – need a password that is hardcoded into the program. The </w:t>
      </w:r>
      <w:r>
        <w:t>password will be used to encrypt and decrypt the data.</w:t>
      </w:r>
    </w:p>
    <w:p w:rsidR="00E16C2D" w:rsidRDefault="00E16C2D" w:rsidP="00E16C2D">
      <w:pPr>
        <w:pStyle w:val="ListParagraph"/>
        <w:numPr>
          <w:ilvl w:val="0"/>
          <w:numId w:val="4"/>
        </w:numPr>
      </w:pPr>
      <w:r>
        <w:t>User passwords will be encrypted differently, using a hash algorithm, and the hash will be stored in the database so that if the database is ever compromised, passwords are still safe.</w:t>
      </w:r>
    </w:p>
    <w:p w:rsidR="00E16C2D" w:rsidRDefault="00E16C2D" w:rsidP="00E16C2D"/>
    <w:p w:rsidR="00E16C2D" w:rsidRDefault="00E16C2D" w:rsidP="00E16C2D">
      <w:bookmarkStart w:id="0" w:name="_GoBack"/>
      <w:bookmarkEnd w:id="0"/>
    </w:p>
    <w:p w:rsidR="00E16C2D" w:rsidRDefault="00E16C2D" w:rsidP="00E16C2D"/>
    <w:p w:rsidR="00E16C2D" w:rsidRDefault="00E16C2D" w:rsidP="00E16C2D"/>
    <w:p w:rsidR="00E16C2D" w:rsidRDefault="00E16C2D" w:rsidP="00E16C2D">
      <w:r>
        <w:t>Leslie to meet with Jennifer 2/27 to discuss exactly what data to collect and store from user tests</w:t>
      </w:r>
    </w:p>
    <w:p w:rsidR="00E16C2D" w:rsidRDefault="00E16C2D" w:rsidP="00377401">
      <w:r>
        <w:t>Han to make a ‘dummy’ package using Microsoft SQL, compile, and try installing on a computer without Microsoft SQL to see if everything holds together</w:t>
      </w:r>
    </w:p>
    <w:p w:rsidR="00E16C2D" w:rsidRDefault="00E16C2D" w:rsidP="00377401">
      <w:proofErr w:type="spellStart"/>
      <w:r>
        <w:t>Nauvin</w:t>
      </w:r>
      <w:proofErr w:type="spellEnd"/>
      <w:r>
        <w:t xml:space="preserve"> to set up server, and try to get it accessed by another computer on the network – possibly consult with the CAT for assistance/techniques</w:t>
      </w:r>
    </w:p>
    <w:p w:rsidR="00377401" w:rsidRDefault="00377401" w:rsidP="00377401"/>
    <w:p w:rsidR="00377401" w:rsidRPr="00690369" w:rsidRDefault="00377401" w:rsidP="00377401">
      <w:pPr>
        <w:pStyle w:val="ListParagraph"/>
      </w:pPr>
    </w:p>
    <w:p w:rsidR="004031BC" w:rsidRDefault="004031BC"/>
    <w:sectPr w:rsidR="0040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6594"/>
    <w:multiLevelType w:val="hybridMultilevel"/>
    <w:tmpl w:val="54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B794E"/>
    <w:multiLevelType w:val="hybridMultilevel"/>
    <w:tmpl w:val="5A087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812719"/>
    <w:multiLevelType w:val="hybridMultilevel"/>
    <w:tmpl w:val="5DDAEA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8273D0C"/>
    <w:multiLevelType w:val="hybridMultilevel"/>
    <w:tmpl w:val="C06697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01"/>
    <w:rsid w:val="00085D2B"/>
    <w:rsid w:val="001B6D97"/>
    <w:rsid w:val="001D5FB1"/>
    <w:rsid w:val="0036413E"/>
    <w:rsid w:val="00377401"/>
    <w:rsid w:val="003A7504"/>
    <w:rsid w:val="004031BC"/>
    <w:rsid w:val="00547A29"/>
    <w:rsid w:val="005B0588"/>
    <w:rsid w:val="0060012A"/>
    <w:rsid w:val="00616B9B"/>
    <w:rsid w:val="00665173"/>
    <w:rsid w:val="006C5E60"/>
    <w:rsid w:val="0073027B"/>
    <w:rsid w:val="00743FEC"/>
    <w:rsid w:val="00790CFD"/>
    <w:rsid w:val="008112ED"/>
    <w:rsid w:val="008C79C5"/>
    <w:rsid w:val="008E6D5B"/>
    <w:rsid w:val="00AD4CA1"/>
    <w:rsid w:val="00BC6CA5"/>
    <w:rsid w:val="00CE1DAD"/>
    <w:rsid w:val="00E16C2D"/>
    <w:rsid w:val="00F1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01"/>
    <w:pPr>
      <w:ind w:left="720"/>
      <w:contextualSpacing/>
    </w:pPr>
  </w:style>
  <w:style w:type="character" w:styleId="Hyperlink">
    <w:name w:val="Hyperlink"/>
    <w:basedOn w:val="DefaultParagraphFont"/>
    <w:uiPriority w:val="99"/>
    <w:unhideWhenUsed/>
    <w:rsid w:val="00AD4CA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01"/>
    <w:pPr>
      <w:ind w:left="720"/>
      <w:contextualSpacing/>
    </w:pPr>
  </w:style>
  <w:style w:type="character" w:styleId="Hyperlink">
    <w:name w:val="Hyperlink"/>
    <w:basedOn w:val="DefaultParagraphFont"/>
    <w:uiPriority w:val="99"/>
    <w:unhideWhenUsed/>
    <w:rsid w:val="00AD4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19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A9E36311</Template>
  <TotalTime>6</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Klupenger</dc:creator>
  <cp:lastModifiedBy>klup</cp:lastModifiedBy>
  <cp:revision>3</cp:revision>
  <dcterms:created xsi:type="dcterms:W3CDTF">2014-02-27T20:30:00Z</dcterms:created>
  <dcterms:modified xsi:type="dcterms:W3CDTF">2014-02-27T20:36:00Z</dcterms:modified>
</cp:coreProperties>
</file>