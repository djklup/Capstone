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0C" w:rsidRPr="002F5B37" w:rsidRDefault="00D31C0C" w:rsidP="0025567D">
      <w:pPr>
        <w:contextualSpacing/>
        <w:rPr>
          <w:b/>
        </w:rPr>
      </w:pPr>
      <w:bookmarkStart w:id="0" w:name="_GoBack"/>
      <w:r w:rsidRPr="002F5B37">
        <w:rPr>
          <w:b/>
        </w:rPr>
        <w:t>Meeting Minutes January 22, 2014</w:t>
      </w:r>
    </w:p>
    <w:p w:rsidR="00D31C0C" w:rsidRDefault="00CA44C7" w:rsidP="0025567D">
      <w:pPr>
        <w:contextualSpacing/>
      </w:pPr>
      <w:proofErr w:type="spellStart"/>
      <w:r>
        <w:t>Matlab</w:t>
      </w:r>
      <w:proofErr w:type="spellEnd"/>
      <w:r>
        <w:t xml:space="preserve"> code is incomplete – cannot fully run – possibly missing files, or has incorrect file paths</w:t>
      </w:r>
    </w:p>
    <w:p w:rsidR="00CA44C7" w:rsidRDefault="00CA44C7" w:rsidP="0025567D">
      <w:pPr>
        <w:contextualSpacing/>
      </w:pPr>
    </w:p>
    <w:p w:rsidR="00CA44C7" w:rsidRDefault="00CA44C7" w:rsidP="0025567D">
      <w:pPr>
        <w:contextualSpacing/>
      </w:pPr>
      <w:r>
        <w:t>Audio Files</w:t>
      </w:r>
    </w:p>
    <w:p w:rsidR="00CA44C7" w:rsidRDefault="00CA44C7" w:rsidP="0025567D">
      <w:pPr>
        <w:contextualSpacing/>
      </w:pPr>
      <w:r>
        <w:tab/>
        <w:t>Sentence Lists</w:t>
      </w:r>
    </w:p>
    <w:p w:rsidR="00CA44C7" w:rsidRDefault="00CA44C7" w:rsidP="0025567D">
      <w:pPr>
        <w:contextualSpacing/>
      </w:pPr>
      <w:r>
        <w:tab/>
      </w:r>
      <w:r>
        <w:tab/>
        <w:t>One audio file for each sentence list – contains several sentences</w:t>
      </w:r>
    </w:p>
    <w:p w:rsidR="00CA44C7" w:rsidRDefault="00CA44C7" w:rsidP="0025567D">
      <w:pPr>
        <w:contextualSpacing/>
      </w:pPr>
      <w:r>
        <w:tab/>
      </w:r>
      <w:r>
        <w:tab/>
        <w:t xml:space="preserve">Index </w:t>
      </w:r>
      <w:proofErr w:type="gramStart"/>
      <w:r>
        <w:t>file</w:t>
      </w:r>
      <w:proofErr w:type="gramEnd"/>
      <w:r>
        <w:t xml:space="preserve"> which states start/stop time of each sentence within the audio file</w:t>
      </w:r>
    </w:p>
    <w:p w:rsidR="00CA44C7" w:rsidRDefault="00CA44C7" w:rsidP="0025567D">
      <w:pPr>
        <w:contextualSpacing/>
      </w:pPr>
      <w:r>
        <w:tab/>
        <w:t>Word Lists</w:t>
      </w:r>
    </w:p>
    <w:p w:rsidR="00CA44C7" w:rsidRDefault="00CA44C7" w:rsidP="0025567D">
      <w:pPr>
        <w:contextualSpacing/>
      </w:pPr>
      <w:r>
        <w:tab/>
      </w:r>
      <w:r>
        <w:tab/>
        <w:t>We have a separate audio file for each word (~2 seconds).</w:t>
      </w:r>
    </w:p>
    <w:p w:rsidR="00CA44C7" w:rsidRDefault="00CA44C7" w:rsidP="0025567D">
      <w:pPr>
        <w:contextualSpacing/>
      </w:pPr>
      <w:r>
        <w:tab/>
      </w:r>
      <w:r>
        <w:tab/>
      </w:r>
      <w:proofErr w:type="spellStart"/>
      <w:r>
        <w:t>Aduio</w:t>
      </w:r>
      <w:proofErr w:type="spellEnd"/>
      <w:r>
        <w:t xml:space="preserve"> files are labeled systematically by list/word for easy reference (ex. List1Word1)</w:t>
      </w:r>
    </w:p>
    <w:p w:rsidR="00CA44C7" w:rsidRDefault="00CA44C7" w:rsidP="0025567D">
      <w:pPr>
        <w:contextualSpacing/>
      </w:pPr>
      <w:r>
        <w:t xml:space="preserve"> </w:t>
      </w:r>
    </w:p>
    <w:p w:rsidR="00CA44C7" w:rsidRDefault="002F5B37" w:rsidP="0025567D">
      <w:pPr>
        <w:contextualSpacing/>
      </w:pPr>
      <w:r>
        <w:t>Language Comparisons</w:t>
      </w:r>
    </w:p>
    <w:p w:rsidR="00CA44C7" w:rsidRDefault="00CA44C7" w:rsidP="0025567D">
      <w:pPr>
        <w:contextualSpacing/>
      </w:pPr>
      <w:r>
        <w:tab/>
      </w:r>
      <w:proofErr w:type="gramStart"/>
      <w:r>
        <w:t>Java/C# - both widely used and supported.</w:t>
      </w:r>
      <w:proofErr w:type="gramEnd"/>
      <w:r>
        <w:t xml:space="preserve"> </w:t>
      </w:r>
    </w:p>
    <w:p w:rsidR="00CA44C7" w:rsidRDefault="00CA44C7" w:rsidP="0025567D">
      <w:pPr>
        <w:contextualSpacing/>
      </w:pPr>
    </w:p>
    <w:p w:rsidR="00CA44C7" w:rsidRDefault="00CA44C7" w:rsidP="0025567D">
      <w:pPr>
        <w:contextualSpacing/>
      </w:pPr>
      <w:r>
        <w:tab/>
        <w:t>C# - Microsoft product – good for Windows OS</w:t>
      </w:r>
    </w:p>
    <w:p w:rsidR="00CA44C7" w:rsidRDefault="00CA44C7" w:rsidP="0025567D">
      <w:pPr>
        <w:contextualSpacing/>
      </w:pPr>
      <w:r>
        <w:tab/>
        <w:t>C# - Good to use with SQL databases</w:t>
      </w:r>
    </w:p>
    <w:p w:rsidR="00CA44C7" w:rsidRDefault="00CA44C7" w:rsidP="0025567D">
      <w:pPr>
        <w:contextualSpacing/>
      </w:pPr>
      <w:r>
        <w:tab/>
      </w:r>
      <w:proofErr w:type="gramStart"/>
      <w:r>
        <w:t xml:space="preserve">C# - better for porting to </w:t>
      </w:r>
      <w:proofErr w:type="spellStart"/>
      <w:r>
        <w:t>iOS</w:t>
      </w:r>
      <w:proofErr w:type="spellEnd"/>
      <w:r w:rsidR="002F5B37">
        <w:t xml:space="preserve"> tablet (iPad).</w:t>
      </w:r>
      <w:proofErr w:type="gramEnd"/>
    </w:p>
    <w:p w:rsidR="002F5B37" w:rsidRDefault="002F5B37" w:rsidP="0025567D">
      <w:pPr>
        <w:contextualSpacing/>
      </w:pPr>
      <w:r>
        <w:tab/>
        <w:t>C# - more group members have experience with C# / C / C++ languages.</w:t>
      </w:r>
    </w:p>
    <w:p w:rsidR="002F5B37" w:rsidRDefault="002F5B37" w:rsidP="0025567D">
      <w:pPr>
        <w:contextualSpacing/>
      </w:pPr>
      <w:r>
        <w:tab/>
        <w:t>Java – better for porting to Android tablet</w:t>
      </w:r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  <w:rPr>
          <w:b/>
        </w:rPr>
      </w:pPr>
      <w:r w:rsidRPr="002F5B37">
        <w:rPr>
          <w:b/>
        </w:rPr>
        <w:t>We have determined that C# would be the best language to use for this project</w:t>
      </w:r>
    </w:p>
    <w:p w:rsidR="002F5B37" w:rsidRDefault="002F5B37" w:rsidP="0025567D">
      <w:pPr>
        <w:contextualSpacing/>
        <w:rPr>
          <w:b/>
        </w:rPr>
      </w:pPr>
    </w:p>
    <w:p w:rsidR="002F5B37" w:rsidRDefault="002F5B37" w:rsidP="0025567D">
      <w:pPr>
        <w:contextualSpacing/>
      </w:pPr>
      <w:r>
        <w:t>Need wiki or similar program for reference documents: (Requirements doc, specifications doc, WPRs)</w:t>
      </w:r>
    </w:p>
    <w:p w:rsidR="002F5B37" w:rsidRPr="002F5B37" w:rsidRDefault="002F5B37" w:rsidP="0025567D">
      <w:pPr>
        <w:ind w:firstLine="720"/>
        <w:contextualSpacing/>
      </w:pPr>
      <w:proofErr w:type="spellStart"/>
      <w:r>
        <w:t>Redmine</w:t>
      </w:r>
      <w:proofErr w:type="spellEnd"/>
      <w:r>
        <w:t xml:space="preserve"> looks like it is the best option for this – we will set it up and try it</w:t>
      </w:r>
    </w:p>
    <w:p w:rsidR="002F5B37" w:rsidRDefault="002F5B37" w:rsidP="0025567D">
      <w:pPr>
        <w:contextualSpacing/>
        <w:rPr>
          <w:b/>
        </w:rPr>
      </w:pPr>
    </w:p>
    <w:p w:rsidR="002F5B37" w:rsidRPr="002F5B37" w:rsidRDefault="002F5B37" w:rsidP="0025567D">
      <w:pPr>
        <w:contextualSpacing/>
        <w:rPr>
          <w:b/>
        </w:rPr>
      </w:pPr>
      <w:r w:rsidRPr="002F5B37">
        <w:rPr>
          <w:b/>
        </w:rPr>
        <w:t>Action Items:</w:t>
      </w:r>
    </w:p>
    <w:p w:rsidR="002F5B37" w:rsidRDefault="002F5B37" w:rsidP="0025567D">
      <w:pPr>
        <w:contextualSpacing/>
      </w:pPr>
    </w:p>
    <w:p w:rsidR="002F5B37" w:rsidRDefault="002F5B37" w:rsidP="0025567D">
      <w:pPr>
        <w:ind w:left="720"/>
        <w:contextualSpacing/>
      </w:pPr>
      <w:r>
        <w:t xml:space="preserve">Chris – Set up </w:t>
      </w:r>
      <w:proofErr w:type="spellStart"/>
      <w:r>
        <w:t>Redmine</w:t>
      </w:r>
      <w:proofErr w:type="spellEnd"/>
      <w:r>
        <w:t xml:space="preserve"> / Summarize Meeting</w:t>
      </w:r>
    </w:p>
    <w:p w:rsidR="002F5B37" w:rsidRDefault="002F5B37" w:rsidP="0025567D">
      <w:pPr>
        <w:ind w:left="720"/>
        <w:contextualSpacing/>
      </w:pPr>
    </w:p>
    <w:p w:rsidR="002F5B37" w:rsidRDefault="002F5B37" w:rsidP="0025567D">
      <w:pPr>
        <w:ind w:left="720"/>
        <w:contextualSpacing/>
      </w:pPr>
      <w:r>
        <w:t xml:space="preserve">Leslie – Work on Project Proposal Document / Project Requirements / Begin Gantt </w:t>
      </w:r>
      <w:proofErr w:type="gramStart"/>
      <w:r>
        <w:t>Chart</w:t>
      </w:r>
      <w:proofErr w:type="gramEnd"/>
    </w:p>
    <w:p w:rsidR="002F5B37" w:rsidRDefault="002F5B37" w:rsidP="0025567D">
      <w:pPr>
        <w:ind w:left="720"/>
        <w:contextualSpacing/>
      </w:pPr>
    </w:p>
    <w:p w:rsidR="002F5B37" w:rsidRDefault="002F5B37" w:rsidP="0025567D">
      <w:pPr>
        <w:ind w:left="720"/>
        <w:contextualSpacing/>
      </w:pPr>
      <w:proofErr w:type="spellStart"/>
      <w:r>
        <w:t>Nauvin</w:t>
      </w:r>
      <w:proofErr w:type="spellEnd"/>
      <w:r>
        <w:t xml:space="preserve"> – Figure out IDE (software) that we can use for writing and developing C# code</w:t>
      </w:r>
    </w:p>
    <w:p w:rsidR="002F5B37" w:rsidRDefault="002F5B37" w:rsidP="0025567D">
      <w:pPr>
        <w:ind w:left="720"/>
        <w:contextualSpacing/>
      </w:pPr>
    </w:p>
    <w:p w:rsidR="002F5B37" w:rsidRDefault="002F5B37" w:rsidP="0025567D">
      <w:pPr>
        <w:ind w:left="720"/>
        <w:contextualSpacing/>
      </w:pPr>
      <w:proofErr w:type="spellStart"/>
      <w:proofErr w:type="gramStart"/>
      <w:r>
        <w:t>Ngan</w:t>
      </w:r>
      <w:proofErr w:type="spellEnd"/>
      <w:r>
        <w:t xml:space="preserve"> / Han – Get </w:t>
      </w:r>
      <w:proofErr w:type="spellStart"/>
      <w:r>
        <w:t>Matlab</w:t>
      </w:r>
      <w:proofErr w:type="spellEnd"/>
      <w:r>
        <w:t xml:space="preserve"> Code Running and working.</w:t>
      </w:r>
      <w:proofErr w:type="gramEnd"/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</w:pPr>
    </w:p>
    <w:p w:rsidR="002F5B37" w:rsidRDefault="002F5B37" w:rsidP="0025567D">
      <w:pPr>
        <w:contextualSpacing/>
      </w:pPr>
      <w:r>
        <w:t>Next Meeting: Wednesday, January 29, 2014</w:t>
      </w:r>
    </w:p>
    <w:p w:rsidR="002F5B37" w:rsidRPr="002F5B37" w:rsidRDefault="002F5B37" w:rsidP="0025567D">
      <w:pPr>
        <w:contextualSpacing/>
      </w:pPr>
      <w:r>
        <w:tab/>
        <w:t>Everyone will take ~5-10 minutes explaining their action items.</w:t>
      </w:r>
      <w:bookmarkEnd w:id="0"/>
    </w:p>
    <w:sectPr w:rsidR="002F5B37" w:rsidRPr="002F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0C"/>
    <w:rsid w:val="0025567D"/>
    <w:rsid w:val="002F5B37"/>
    <w:rsid w:val="004A5C93"/>
    <w:rsid w:val="008A45DA"/>
    <w:rsid w:val="00CA44C7"/>
    <w:rsid w:val="00CD069B"/>
    <w:rsid w:val="00D31C0C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D9C710D6</Template>
  <TotalTime>38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klup</dc:creator>
  <cp:lastModifiedBy>klup</cp:lastModifiedBy>
  <cp:revision>3</cp:revision>
  <dcterms:created xsi:type="dcterms:W3CDTF">2014-01-22T21:06:00Z</dcterms:created>
  <dcterms:modified xsi:type="dcterms:W3CDTF">2014-01-22T21:44:00Z</dcterms:modified>
</cp:coreProperties>
</file>