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46" w:rsidRPr="00AA4574" w:rsidRDefault="004A1E46" w:rsidP="004A1E46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4A1E46" w:rsidRDefault="004A1E46" w:rsidP="004A1E46">
      <w:pPr>
        <w:jc w:val="center"/>
      </w:pPr>
      <w:r w:rsidRPr="00CF625B">
        <w:rPr>
          <w:b/>
        </w:rPr>
        <w:t>Date</w:t>
      </w:r>
      <w:r>
        <w:t>: 3/13/2014</w:t>
      </w:r>
    </w:p>
    <w:p w:rsidR="004A1E46" w:rsidRDefault="004A1E46" w:rsidP="004A1E46">
      <w:pPr>
        <w:jc w:val="center"/>
      </w:pPr>
      <w:r w:rsidRPr="00CF625B">
        <w:rPr>
          <w:b/>
        </w:rPr>
        <w:t>Attend</w:t>
      </w:r>
      <w:r>
        <w:rPr>
          <w:b/>
        </w:rPr>
        <w:t>ees</w:t>
      </w:r>
      <w:r>
        <w:t xml:space="preserve">: Tom Drury, Doug </w:t>
      </w:r>
      <w:proofErr w:type="spellStart"/>
      <w:r>
        <w:t>Clauder</w:t>
      </w:r>
      <w:proofErr w:type="spellEnd"/>
      <w:r>
        <w:t>,</w:t>
      </w:r>
      <w:r w:rsidR="0036428C">
        <w:t xml:space="preserve"> L</w:t>
      </w:r>
      <w:r>
        <w:t xml:space="preserve">ina, </w:t>
      </w:r>
      <w:proofErr w:type="spellStart"/>
      <w:r>
        <w:t>Nauvin</w:t>
      </w:r>
      <w:proofErr w:type="spellEnd"/>
      <w:r>
        <w:t>, Chris</w:t>
      </w:r>
    </w:p>
    <w:p w:rsidR="004A1E46" w:rsidRDefault="004A1E46" w:rsidP="004A1E46">
      <w:pPr>
        <w:jc w:val="center"/>
      </w:pPr>
      <w:r>
        <w:rPr>
          <w:b/>
        </w:rPr>
        <w:t>Place</w:t>
      </w:r>
      <w:r>
        <w:t>: OHSU Information Technology Group</w:t>
      </w:r>
    </w:p>
    <w:p w:rsidR="0036428C" w:rsidRDefault="0036428C" w:rsidP="0036428C">
      <w:pPr>
        <w:pStyle w:val="ListParagraph"/>
        <w:numPr>
          <w:ilvl w:val="0"/>
          <w:numId w:val="5"/>
        </w:numPr>
      </w:pPr>
      <w:r>
        <w:t>Break up Project into two phases: Phase I and Phase II</w:t>
      </w:r>
    </w:p>
    <w:p w:rsidR="0036428C" w:rsidRDefault="0036428C" w:rsidP="0036428C">
      <w:pPr>
        <w:pStyle w:val="ListParagraph"/>
        <w:numPr>
          <w:ilvl w:val="1"/>
          <w:numId w:val="5"/>
        </w:numPr>
      </w:pPr>
      <w:r>
        <w:t>Phase I</w:t>
      </w:r>
    </w:p>
    <w:p w:rsidR="0036428C" w:rsidRDefault="0036428C" w:rsidP="0036428C">
      <w:pPr>
        <w:pStyle w:val="ListParagraph"/>
        <w:numPr>
          <w:ilvl w:val="2"/>
          <w:numId w:val="5"/>
        </w:numPr>
      </w:pPr>
      <w:r>
        <w:t xml:space="preserve">This is what we will develop for our capstone project </w:t>
      </w:r>
    </w:p>
    <w:p w:rsidR="0036428C" w:rsidRDefault="0036428C" w:rsidP="0036428C">
      <w:pPr>
        <w:pStyle w:val="ListParagraph"/>
        <w:numPr>
          <w:ilvl w:val="2"/>
          <w:numId w:val="5"/>
        </w:numPr>
      </w:pPr>
      <w:r>
        <w:t>Prototype, Works on single computer, holds no patient data</w:t>
      </w:r>
    </w:p>
    <w:p w:rsidR="0036428C" w:rsidRDefault="0036428C" w:rsidP="0036428C">
      <w:pPr>
        <w:pStyle w:val="ListParagraph"/>
        <w:numPr>
          <w:ilvl w:val="2"/>
          <w:numId w:val="5"/>
        </w:numPr>
      </w:pPr>
      <w:r>
        <w:t>Still works with database, although a local database hosted on same computer, with the ability to move the database elsewhere in the future</w:t>
      </w:r>
    </w:p>
    <w:p w:rsidR="0036428C" w:rsidRDefault="0036428C" w:rsidP="0036428C">
      <w:pPr>
        <w:pStyle w:val="ListParagraph"/>
        <w:numPr>
          <w:ilvl w:val="2"/>
          <w:numId w:val="5"/>
        </w:numPr>
      </w:pPr>
      <w:r>
        <w:t>Keeps Phase II in mind for availability</w:t>
      </w:r>
      <w:r>
        <w:br/>
      </w:r>
    </w:p>
    <w:p w:rsidR="0036428C" w:rsidRDefault="0036428C" w:rsidP="0036428C">
      <w:pPr>
        <w:pStyle w:val="ListParagraph"/>
        <w:numPr>
          <w:ilvl w:val="1"/>
          <w:numId w:val="5"/>
        </w:numPr>
      </w:pPr>
      <w:r>
        <w:t>Phase II</w:t>
      </w:r>
    </w:p>
    <w:p w:rsidR="0036428C" w:rsidRDefault="0036428C" w:rsidP="0036428C">
      <w:pPr>
        <w:pStyle w:val="ListParagraph"/>
        <w:numPr>
          <w:ilvl w:val="2"/>
          <w:numId w:val="5"/>
        </w:numPr>
      </w:pPr>
      <w:r>
        <w:t>Integrated with EPIC</w:t>
      </w:r>
    </w:p>
    <w:p w:rsidR="0036428C" w:rsidRDefault="0036428C" w:rsidP="0036428C">
      <w:pPr>
        <w:pStyle w:val="ListParagraph"/>
        <w:numPr>
          <w:ilvl w:val="2"/>
          <w:numId w:val="5"/>
        </w:numPr>
      </w:pPr>
      <w:r>
        <w:t>Work with OITG at OHSU to comply with security, approval, etc.</w:t>
      </w:r>
    </w:p>
    <w:p w:rsidR="0036428C" w:rsidRDefault="0036428C" w:rsidP="0036428C">
      <w:pPr>
        <w:pStyle w:val="ListParagraph"/>
        <w:numPr>
          <w:ilvl w:val="2"/>
          <w:numId w:val="5"/>
        </w:numPr>
      </w:pPr>
      <w:r>
        <w:t>Possibly a future capstone project for a CS group</w:t>
      </w:r>
    </w:p>
    <w:p w:rsidR="0036428C" w:rsidRDefault="0036428C" w:rsidP="0036428C">
      <w:pPr>
        <w:pStyle w:val="ListParagraph"/>
        <w:numPr>
          <w:ilvl w:val="0"/>
          <w:numId w:val="5"/>
        </w:numPr>
      </w:pPr>
      <w:r>
        <w:t>We DO NOT touch OHSU networked computers with this program. We can deploy it on a standalone system for research, and we create an installer so that Lina can deploy it on an OHSU networked computer if she so desires.</w:t>
      </w:r>
    </w:p>
    <w:p w:rsidR="0036428C" w:rsidRDefault="0036428C" w:rsidP="0036428C">
      <w:pPr>
        <w:pStyle w:val="ListParagraph"/>
        <w:numPr>
          <w:ilvl w:val="0"/>
          <w:numId w:val="5"/>
        </w:numPr>
      </w:pPr>
      <w:r>
        <w:t>Our program can use unique identifiers that are different from MRNs. Line will have a file elsewhere that is secure that will link our u</w:t>
      </w:r>
      <w:bookmarkStart w:id="0" w:name="_GoBack"/>
      <w:bookmarkEnd w:id="0"/>
      <w:r>
        <w:t>nique identifiers in our program to patient’s MRN (ex: MRN 12345678 maps to Patient 1 in our system)</w:t>
      </w:r>
    </w:p>
    <w:p w:rsidR="0036428C" w:rsidRDefault="0036428C" w:rsidP="0036428C">
      <w:pPr>
        <w:pStyle w:val="ListParagraph"/>
        <w:numPr>
          <w:ilvl w:val="0"/>
          <w:numId w:val="5"/>
        </w:numPr>
      </w:pPr>
      <w:r>
        <w:t>No patient identifiable information will be contained in our program, but it will have the ability to have this information.</w:t>
      </w:r>
    </w:p>
    <w:p w:rsidR="0036428C" w:rsidRDefault="0036428C" w:rsidP="0036428C">
      <w:pPr>
        <w:pStyle w:val="ListParagraph"/>
        <w:numPr>
          <w:ilvl w:val="0"/>
          <w:numId w:val="5"/>
        </w:numPr>
      </w:pPr>
      <w:r>
        <w:t>We deploy 2 versions of our program, Full version and Lite version</w:t>
      </w:r>
    </w:p>
    <w:p w:rsidR="0036428C" w:rsidRDefault="0036428C" w:rsidP="002B085A">
      <w:pPr>
        <w:pStyle w:val="ListParagraph"/>
        <w:numPr>
          <w:ilvl w:val="1"/>
          <w:numId w:val="5"/>
        </w:numPr>
      </w:pPr>
      <w:r>
        <w:t>Lite</w:t>
      </w:r>
    </w:p>
    <w:p w:rsidR="0036428C" w:rsidRDefault="0036428C" w:rsidP="002B085A">
      <w:pPr>
        <w:pStyle w:val="ListParagraph"/>
        <w:numPr>
          <w:ilvl w:val="2"/>
          <w:numId w:val="5"/>
        </w:numPr>
      </w:pPr>
      <w:r>
        <w:t>Only has ID #</w:t>
      </w:r>
    </w:p>
    <w:p w:rsidR="0036428C" w:rsidRDefault="0036428C" w:rsidP="002B085A">
      <w:pPr>
        <w:pStyle w:val="ListParagraph"/>
        <w:numPr>
          <w:ilvl w:val="2"/>
          <w:numId w:val="5"/>
        </w:numPr>
      </w:pPr>
      <w:r>
        <w:t>Can be used immediately by clinicians</w:t>
      </w:r>
    </w:p>
    <w:p w:rsidR="0036428C" w:rsidRDefault="0036428C" w:rsidP="002B085A">
      <w:pPr>
        <w:pStyle w:val="ListParagraph"/>
        <w:numPr>
          <w:ilvl w:val="2"/>
          <w:numId w:val="5"/>
        </w:numPr>
      </w:pPr>
      <w:r>
        <w:t>Has full functionality to deploy and run test, and output data with no patient information</w:t>
      </w:r>
    </w:p>
    <w:p w:rsidR="0036428C" w:rsidRDefault="0036428C" w:rsidP="002B085A">
      <w:pPr>
        <w:pStyle w:val="ListParagraph"/>
        <w:numPr>
          <w:ilvl w:val="1"/>
          <w:numId w:val="5"/>
        </w:numPr>
      </w:pPr>
      <w:r>
        <w:t>Full</w:t>
      </w:r>
    </w:p>
    <w:p w:rsidR="0036428C" w:rsidRDefault="0036428C" w:rsidP="002B085A">
      <w:pPr>
        <w:pStyle w:val="ListParagraph"/>
        <w:numPr>
          <w:ilvl w:val="2"/>
          <w:numId w:val="5"/>
        </w:numPr>
      </w:pPr>
      <w:r>
        <w:t xml:space="preserve">Contains all patient information (Name, MRN, DOB, surgery data, EPIC Order # </w:t>
      </w:r>
      <w:proofErr w:type="spellStart"/>
      <w:r>
        <w:t>etc</w:t>
      </w:r>
      <w:proofErr w:type="spellEnd"/>
      <w:r>
        <w:t>)</w:t>
      </w:r>
    </w:p>
    <w:p w:rsidR="0036428C" w:rsidRDefault="0036428C" w:rsidP="002B085A">
      <w:pPr>
        <w:pStyle w:val="ListParagraph"/>
        <w:numPr>
          <w:ilvl w:val="2"/>
          <w:numId w:val="5"/>
        </w:numPr>
      </w:pPr>
      <w:r>
        <w:t xml:space="preserve">Will need to pass through OITG </w:t>
      </w:r>
      <w:r w:rsidR="002B085A">
        <w:t xml:space="preserve">at OHSU to comply with security, etc. </w:t>
      </w:r>
    </w:p>
    <w:p w:rsidR="0036428C" w:rsidRDefault="0036428C">
      <w:r>
        <w:tab/>
      </w:r>
    </w:p>
    <w:sectPr w:rsidR="0036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01A11"/>
    <w:multiLevelType w:val="hybridMultilevel"/>
    <w:tmpl w:val="75E8A5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D2DB0"/>
    <w:multiLevelType w:val="hybridMultilevel"/>
    <w:tmpl w:val="D0F61D3A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6A812719"/>
    <w:multiLevelType w:val="hybridMultilevel"/>
    <w:tmpl w:val="08F4C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E111AA"/>
    <w:multiLevelType w:val="hybridMultilevel"/>
    <w:tmpl w:val="42CC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46"/>
    <w:rsid w:val="002B085A"/>
    <w:rsid w:val="0036428C"/>
    <w:rsid w:val="004A1E46"/>
    <w:rsid w:val="004A5C93"/>
    <w:rsid w:val="008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42A8F297</Template>
  <TotalTime>14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klup</dc:creator>
  <cp:lastModifiedBy>klup</cp:lastModifiedBy>
  <cp:revision>2</cp:revision>
  <dcterms:created xsi:type="dcterms:W3CDTF">2014-03-13T21:23:00Z</dcterms:created>
  <dcterms:modified xsi:type="dcterms:W3CDTF">2014-03-13T21:37:00Z</dcterms:modified>
</cp:coreProperties>
</file>